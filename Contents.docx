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414904541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867932" w:rsidRDefault="008A6DF2" w:rsidP="003C02F8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5514340</wp:posOffset>
                    </wp:positionV>
                    <wp:extent cx="6400800" cy="2724150"/>
                    <wp:effectExtent l="0" t="0" r="7620" b="7620"/>
                    <wp:wrapNone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02667" w:rsidRDefault="000375C3" w:rsidP="00827977">
                                <w:pPr>
                                  <w:pStyle w:val="Title"/>
                                  <w:jc w:val="center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801771821"/>
                                    <w:placeholder>
                                      <w:docPart w:val="DEE272CF11294ACD8567477A753CC65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C02F8">
                                      <w:t>Project specifications</w:t>
                                    </w:r>
                                  </w:sdtContent>
                                </w:sdt>
                              </w:p>
                              <w:p w:rsidR="003C02F8" w:rsidRDefault="000375C3" w:rsidP="00827977">
                                <w:pPr>
                                  <w:pStyle w:val="Abstract"/>
                                  <w:jc w:val="center"/>
                                </w:pPr>
                                <w:sdt>
                                  <w:sdtPr>
                                    <w:alias w:val="Abstract"/>
                                    <w:id w:val="2139603675"/>
                                    <w:placeholder>
                                      <w:docPart w:val="C39D38A5A59D4B57A99B1310535250C3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C02F8">
                                      <w:t>Mini-Social Network Project Specification</w:t>
                                    </w:r>
                                  </w:sdtContent>
                                </w:sdt>
                                <w:r w:rsidR="003C02F8">
                                  <w:t xml:space="preserve"> analysis.</w:t>
                                </w:r>
                              </w:p>
                              <w:p w:rsidR="00BE58A4" w:rsidRPr="003C02F8" w:rsidRDefault="003C02F8" w:rsidP="00BE58A4">
                                <w:pPr>
                                  <w:pStyle w:val="Abstract"/>
                                  <w:jc w:val="center"/>
                                  <w:rPr>
                                    <w:color w:val="404040" w:themeColor="text1" w:themeTint="B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2"/>
                                    <w:szCs w:val="22"/>
                                  </w:rPr>
                                  <w:t>Ahmed Hosni Kmal – Mazen Khaled El-Sayed – Mahmoud Muhammad Nagy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434.2pt;width:7in;height:214.5pt;z-index:251659264;visibility:visible;mso-wrap-style:square;mso-width-percent:825;mso-height-percent:272;mso-wrap-distance-left:9pt;mso-wrap-distance-top:0;mso-wrap-distance-right:9pt;mso-wrap-distance-bottom:0;mso-position-horizontal:center;mso-position-horizontal-relative:margin;mso-position-vertical:absolute;mso-position-vertical-relative:page;mso-width-percent:825;mso-height-percent:27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" o:allowoverlap="f" filled="f" stroked="f" strokeweight=".5pt">
                    <v:textbox inset="0,0,0,0">
                      <w:txbxContent>
                        <w:p w:rsidR="00502667" w:rsidRDefault="000375C3" w:rsidP="00827977">
                          <w:pPr>
                            <w:pStyle w:val="Title"/>
                            <w:jc w:val="center"/>
                          </w:pPr>
                          <w:sdt>
                            <w:sdtPr>
                              <w:alias w:val="Title"/>
                              <w:tag w:val=""/>
                              <w:id w:val="-801771821"/>
                              <w:placeholder>
                                <w:docPart w:val="DEE272CF11294ACD8567477A753CC65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C02F8">
                                <w:t>Project specifications</w:t>
                              </w:r>
                            </w:sdtContent>
                          </w:sdt>
                        </w:p>
                        <w:p w:rsidR="003C02F8" w:rsidRDefault="000375C3" w:rsidP="00827977">
                          <w:pPr>
                            <w:pStyle w:val="Abstract"/>
                            <w:jc w:val="center"/>
                          </w:pPr>
                          <w:sdt>
                            <w:sdtPr>
                              <w:alias w:val="Abstract"/>
                              <w:id w:val="2139603675"/>
                              <w:placeholder>
                                <w:docPart w:val="C39D38A5A59D4B57A99B1310535250C3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C02F8">
                                <w:t>Mini-Social Network Project Specification</w:t>
                              </w:r>
                            </w:sdtContent>
                          </w:sdt>
                          <w:r w:rsidR="003C02F8">
                            <w:t xml:space="preserve"> analysis.</w:t>
                          </w:r>
                        </w:p>
                        <w:p w:rsidR="00BE58A4" w:rsidRPr="003C02F8" w:rsidRDefault="003C02F8" w:rsidP="00BE58A4">
                          <w:pPr>
                            <w:pStyle w:val="Abstract"/>
                            <w:jc w:val="center"/>
                            <w:rPr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2"/>
                              <w:szCs w:val="22"/>
                            </w:rPr>
                            <w:t>Ahmed Hosni Kmal – Mazen Khaled El-Sayed – Mahmoud Muhammad Nagy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C02F8" w:rsidRPr="003C02F8">
            <w:rPr>
              <w:noProof/>
              <w:lang w:eastAsia="en-US"/>
            </w:rPr>
            <w:drawing>
              <wp:inline distT="0" distB="0" distL="0" distR="0">
                <wp:extent cx="5852160" cy="3915368"/>
                <wp:effectExtent l="0" t="0" r="0" b="9525"/>
                <wp:docPr id="3" name="Picture 3" descr="C:\Users\mahmoud\Desktop\social_media_servic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hmoud\Desktop\social_media_servic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2160" cy="3915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67932" w:rsidRPr="00867932" w:rsidRDefault="00867932" w:rsidP="00867932"/>
    <w:p w:rsidR="00867932" w:rsidRPr="00867932" w:rsidRDefault="00867932" w:rsidP="00867932"/>
    <w:p w:rsidR="00867932" w:rsidRPr="00867932" w:rsidRDefault="00867932" w:rsidP="00867932"/>
    <w:p w:rsidR="00867932" w:rsidRPr="00867932" w:rsidRDefault="00867932" w:rsidP="00867932"/>
    <w:p w:rsidR="00867932" w:rsidRPr="00867932" w:rsidRDefault="00867932" w:rsidP="00867932"/>
    <w:p w:rsidR="00867932" w:rsidRPr="00867932" w:rsidRDefault="00867932" w:rsidP="00867932"/>
    <w:p w:rsidR="00867932" w:rsidRPr="00867932" w:rsidRDefault="00867932" w:rsidP="00867932"/>
    <w:p w:rsidR="00867932" w:rsidRPr="00867932" w:rsidRDefault="00867932" w:rsidP="00867932"/>
    <w:p w:rsidR="00867932" w:rsidRPr="00867932" w:rsidRDefault="00867932" w:rsidP="00867932"/>
    <w:p w:rsidR="00867932" w:rsidRDefault="00867932" w:rsidP="00867932"/>
    <w:p w:rsidR="00867932" w:rsidRPr="00175E0E" w:rsidRDefault="00867932" w:rsidP="00867932">
      <w:pPr>
        <w:pStyle w:val="ListNumber"/>
        <w:numPr>
          <w:ilvl w:val="0"/>
          <w:numId w:val="0"/>
        </w:numPr>
        <w:spacing w:line="480" w:lineRule="auto"/>
        <w:ind w:left="360"/>
        <w:rPr>
          <w:sz w:val="28"/>
          <w:szCs w:val="28"/>
        </w:rPr>
        <w:sectPr w:rsidR="00867932" w:rsidRPr="00175E0E" w:rsidSect="00EE1835">
          <w:headerReference w:type="default" r:id="rId12"/>
          <w:pgSz w:w="12240" w:h="15840" w:code="1"/>
          <w:pgMar w:top="2520" w:right="1512" w:bottom="1800" w:left="1512" w:header="1080" w:footer="720" w:gutter="0"/>
          <w:pgNumType w:start="0"/>
          <w:cols w:space="720"/>
          <w:titlePg/>
          <w:docGrid w:linePitch="360"/>
        </w:sectPr>
      </w:pPr>
      <w:r>
        <w:tab/>
      </w:r>
    </w:p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noProof/>
          <w:sz w:val="48"/>
          <w:szCs w:val="48"/>
        </w:rPr>
      </w:sdtEndPr>
      <w:sdtContent>
        <w:p w:rsidR="00867932" w:rsidRPr="00DF033D" w:rsidRDefault="00867932" w:rsidP="00867932">
          <w:pPr>
            <w:pStyle w:val="TOCHeading"/>
            <w:rPr>
              <w:sz w:val="48"/>
              <w:szCs w:val="48"/>
            </w:rPr>
          </w:pPr>
          <w:r w:rsidRPr="00DF033D">
            <w:rPr>
              <w:sz w:val="48"/>
              <w:szCs w:val="48"/>
            </w:rPr>
            <w:t>Contents</w:t>
          </w:r>
        </w:p>
      </w:sdtContent>
    </w:sdt>
    <w:p w:rsidR="00867932" w:rsidRDefault="00867932" w:rsidP="00867932">
      <w:pPr>
        <w:pStyle w:val="ListNumber"/>
        <w:numPr>
          <w:ilvl w:val="0"/>
          <w:numId w:val="0"/>
        </w:numPr>
        <w:ind w:left="360" w:hanging="360"/>
      </w:pPr>
    </w:p>
    <w:p w:rsidR="00867932" w:rsidRPr="00DF033D" w:rsidRDefault="00867932" w:rsidP="00867932">
      <w:pPr>
        <w:pStyle w:val="ListNumber"/>
        <w:spacing w:line="480" w:lineRule="auto"/>
        <w:rPr>
          <w:sz w:val="32"/>
          <w:szCs w:val="32"/>
        </w:rPr>
      </w:pPr>
      <w:r w:rsidRPr="00DF033D">
        <w:rPr>
          <w:sz w:val="32"/>
          <w:szCs w:val="32"/>
        </w:rPr>
        <w:t>Planning and Requirement Analysis.</w:t>
      </w:r>
    </w:p>
    <w:p w:rsidR="00867932" w:rsidRPr="00175E0E" w:rsidRDefault="00867932" w:rsidP="00867932">
      <w:pPr>
        <w:pStyle w:val="ListNumber"/>
        <w:spacing w:line="480" w:lineRule="auto"/>
        <w:rPr>
          <w:sz w:val="28"/>
          <w:szCs w:val="28"/>
        </w:rPr>
        <w:sectPr w:rsidR="00867932" w:rsidRPr="00175E0E" w:rsidSect="0080298E">
          <w:headerReference w:type="first" r:id="rId13"/>
          <w:pgSz w:w="12240" w:h="15840" w:code="1"/>
          <w:pgMar w:top="2520" w:right="1512" w:bottom="1800" w:left="1512" w:header="1008" w:footer="576" w:gutter="0"/>
          <w:pgNumType w:start="0"/>
          <w:cols w:space="720"/>
          <w:docGrid w:linePitch="360"/>
        </w:sectPr>
      </w:pPr>
      <w:r w:rsidRPr="00DF033D">
        <w:rPr>
          <w:sz w:val="32"/>
          <w:szCs w:val="32"/>
        </w:rPr>
        <w:t>Designing the Product Architecture</w:t>
      </w:r>
    </w:p>
    <w:p w:rsidR="00867932" w:rsidRPr="00DF033D" w:rsidRDefault="00867932" w:rsidP="00867932">
      <w:pPr>
        <w:pStyle w:val="Heading1"/>
        <w:rPr>
          <w:sz w:val="48"/>
          <w:szCs w:val="48"/>
        </w:rPr>
      </w:pPr>
      <w:r w:rsidRPr="00DF033D">
        <w:rPr>
          <w:sz w:val="48"/>
          <w:szCs w:val="48"/>
        </w:rPr>
        <w:lastRenderedPageBreak/>
        <w:t>Mini-Social Media Prototype Requirements</w:t>
      </w:r>
    </w:p>
    <w:p w:rsidR="00867932" w:rsidRDefault="00867932" w:rsidP="00867932">
      <w:pPr>
        <w:pStyle w:val="Heading2"/>
        <w:rPr>
          <w:sz w:val="36"/>
          <w:szCs w:val="36"/>
        </w:rPr>
      </w:pPr>
      <w:r w:rsidRPr="00DF033D">
        <w:rPr>
          <w:sz w:val="36"/>
          <w:szCs w:val="36"/>
        </w:rPr>
        <w:t>Functional Requerments</w:t>
      </w:r>
    </w:p>
    <w:p w:rsidR="00867932" w:rsidRPr="00DF033D" w:rsidRDefault="00867932" w:rsidP="00867932"/>
    <w:p w:rsidR="00867932" w:rsidRPr="00DF033D" w:rsidRDefault="00867932" w:rsidP="00867932">
      <w:pPr>
        <w:pStyle w:val="ListBullet"/>
        <w:rPr>
          <w:sz w:val="32"/>
          <w:szCs w:val="32"/>
        </w:rPr>
      </w:pPr>
      <w:r w:rsidRPr="00DF033D">
        <w:rPr>
          <w:sz w:val="32"/>
          <w:szCs w:val="32"/>
        </w:rPr>
        <w:t>User can create an account.</w:t>
      </w:r>
    </w:p>
    <w:p w:rsidR="00867932" w:rsidRPr="00DF033D" w:rsidRDefault="00867932" w:rsidP="00867932">
      <w:pPr>
        <w:pStyle w:val="ListBullet"/>
        <w:rPr>
          <w:sz w:val="32"/>
          <w:szCs w:val="32"/>
        </w:rPr>
      </w:pPr>
      <w:r w:rsidRPr="00DF033D">
        <w:rPr>
          <w:sz w:val="32"/>
          <w:szCs w:val="32"/>
        </w:rPr>
        <w:t>User can add friends.</w:t>
      </w:r>
    </w:p>
    <w:p w:rsidR="00867932" w:rsidRPr="00DF033D" w:rsidRDefault="00867932" w:rsidP="00867932">
      <w:pPr>
        <w:pStyle w:val="ListBullet"/>
        <w:rPr>
          <w:sz w:val="32"/>
          <w:szCs w:val="32"/>
        </w:rPr>
      </w:pPr>
      <w:r w:rsidRPr="00DF033D">
        <w:rPr>
          <w:sz w:val="32"/>
          <w:szCs w:val="32"/>
        </w:rPr>
        <w:t>User can post.</w:t>
      </w:r>
    </w:p>
    <w:p w:rsidR="00867932" w:rsidRPr="00DF033D" w:rsidRDefault="00867932" w:rsidP="00867932">
      <w:pPr>
        <w:pStyle w:val="ListBullet"/>
        <w:rPr>
          <w:sz w:val="32"/>
          <w:szCs w:val="32"/>
        </w:rPr>
      </w:pPr>
      <w:r w:rsidRPr="00DF033D">
        <w:rPr>
          <w:sz w:val="32"/>
          <w:szCs w:val="32"/>
        </w:rPr>
        <w:t>User can access friends’ data such as posts and status.</w:t>
      </w:r>
    </w:p>
    <w:p w:rsidR="00867932" w:rsidRPr="00DF033D" w:rsidRDefault="00867932" w:rsidP="00867932">
      <w:pPr>
        <w:pStyle w:val="ListBullet"/>
        <w:rPr>
          <w:sz w:val="32"/>
          <w:szCs w:val="32"/>
        </w:rPr>
      </w:pPr>
      <w:r w:rsidRPr="00DF033D">
        <w:rPr>
          <w:sz w:val="32"/>
          <w:szCs w:val="32"/>
        </w:rPr>
        <w:t>System stores users’ profile data and posts.</w:t>
      </w:r>
    </w:p>
    <w:p w:rsidR="00867932" w:rsidRPr="00DF033D" w:rsidRDefault="00867932" w:rsidP="00867932">
      <w:pPr>
        <w:pStyle w:val="ListBullet"/>
        <w:rPr>
          <w:sz w:val="32"/>
          <w:szCs w:val="32"/>
        </w:rPr>
      </w:pPr>
      <w:r w:rsidRPr="00DF033D">
        <w:rPr>
          <w:sz w:val="32"/>
          <w:szCs w:val="32"/>
        </w:rPr>
        <w:t>User can create and join groups.</w:t>
      </w:r>
    </w:p>
    <w:p w:rsidR="00867932" w:rsidRDefault="00867932" w:rsidP="00867932">
      <w:pPr>
        <w:pStyle w:val="ListBullet"/>
      </w:pPr>
      <w:r w:rsidRPr="00DF033D">
        <w:rPr>
          <w:sz w:val="32"/>
          <w:szCs w:val="32"/>
        </w:rPr>
        <w:t>User can modify his profile’s data</w:t>
      </w:r>
      <w:r>
        <w:t>.</w:t>
      </w:r>
    </w:p>
    <w:p w:rsidR="00867932" w:rsidRDefault="00867932" w:rsidP="00867932">
      <w:pPr>
        <w:pStyle w:val="Heading2"/>
        <w:rPr>
          <w:sz w:val="36"/>
          <w:szCs w:val="36"/>
        </w:rPr>
      </w:pPr>
      <w:r w:rsidRPr="00DF033D">
        <w:rPr>
          <w:sz w:val="36"/>
          <w:szCs w:val="36"/>
        </w:rPr>
        <w:t>Non-Fumctional requerments</w:t>
      </w:r>
    </w:p>
    <w:p w:rsidR="00867932" w:rsidRPr="00DF033D" w:rsidRDefault="00867932" w:rsidP="00867932"/>
    <w:p w:rsidR="00867932" w:rsidRPr="00DF033D" w:rsidRDefault="00867932" w:rsidP="00867932">
      <w:pPr>
        <w:pStyle w:val="ListBullet"/>
        <w:rPr>
          <w:sz w:val="32"/>
          <w:szCs w:val="32"/>
        </w:rPr>
      </w:pPr>
      <w:r w:rsidRPr="00DF033D">
        <w:rPr>
          <w:sz w:val="32"/>
          <w:szCs w:val="32"/>
        </w:rPr>
        <w:t>System response time should be as minimum as possible.</w:t>
      </w:r>
    </w:p>
    <w:p w:rsidR="00867932" w:rsidRPr="00DF033D" w:rsidRDefault="00867932" w:rsidP="00867932">
      <w:pPr>
        <w:pStyle w:val="ListBullet"/>
        <w:rPr>
          <w:sz w:val="32"/>
          <w:szCs w:val="32"/>
        </w:rPr>
      </w:pPr>
      <w:r w:rsidRPr="00DF033D">
        <w:rPr>
          <w:sz w:val="32"/>
          <w:szCs w:val="32"/>
        </w:rPr>
        <w:t>System should be secure.</w:t>
      </w:r>
    </w:p>
    <w:p w:rsidR="00867932" w:rsidRDefault="00867932" w:rsidP="00867932"/>
    <w:p w:rsidR="00867932" w:rsidRDefault="00867932" w:rsidP="00867932"/>
    <w:p w:rsidR="00867932" w:rsidRDefault="00867932" w:rsidP="00867932"/>
    <w:p w:rsidR="00867932" w:rsidRDefault="00867932" w:rsidP="00867932"/>
    <w:p w:rsidR="00867932" w:rsidRDefault="00867932" w:rsidP="00867932"/>
    <w:p w:rsidR="00867932" w:rsidRDefault="00867932" w:rsidP="00867932"/>
    <w:p w:rsidR="00867932" w:rsidRDefault="00867932" w:rsidP="00867932"/>
    <w:p w:rsidR="00867932" w:rsidRDefault="00867932" w:rsidP="00867932"/>
    <w:p w:rsidR="00867932" w:rsidRPr="00175E0E" w:rsidRDefault="00867932" w:rsidP="00867932">
      <w:pPr>
        <w:pStyle w:val="ListNumber"/>
        <w:numPr>
          <w:ilvl w:val="0"/>
          <w:numId w:val="0"/>
        </w:numPr>
        <w:spacing w:line="480" w:lineRule="auto"/>
        <w:ind w:left="360"/>
        <w:rPr>
          <w:sz w:val="28"/>
          <w:szCs w:val="28"/>
        </w:rPr>
        <w:sectPr w:rsidR="00867932" w:rsidRPr="00175E0E" w:rsidSect="00EE1835">
          <w:headerReference w:type="default" r:id="rId14"/>
          <w:pgSz w:w="12240" w:h="15840" w:code="1"/>
          <w:pgMar w:top="2520" w:right="1512" w:bottom="1800" w:left="1512" w:header="1080" w:footer="720" w:gutter="0"/>
          <w:pgNumType w:start="0"/>
          <w:cols w:space="720"/>
          <w:titlePg/>
          <w:docGrid w:linePitch="360"/>
        </w:sectPr>
      </w:pPr>
    </w:p>
    <w:p w:rsidR="00BE58A4" w:rsidRDefault="00BE58A4" w:rsidP="00152C59">
      <w:pPr>
        <w:tabs>
          <w:tab w:val="left" w:pos="1905"/>
        </w:tabs>
      </w:pPr>
    </w:p>
    <w:p w:rsidR="00152C59" w:rsidRDefault="00152C59" w:rsidP="00152C59">
      <w:pPr>
        <w:tabs>
          <w:tab w:val="left" w:pos="1905"/>
        </w:tabs>
      </w:pPr>
      <w:r w:rsidRPr="00152C59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424180</wp:posOffset>
            </wp:positionV>
            <wp:extent cx="7762875" cy="4857750"/>
            <wp:effectExtent l="0" t="0" r="9525" b="0"/>
            <wp:wrapTopAndBottom/>
            <wp:docPr id="12" name="Picture 12" descr="C:\Users\mahmoud\Desktop\Mini-Social-Media-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moud\Desktop\Mini-Social-Media-UM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C59" w:rsidRDefault="00152C59" w:rsidP="00152C59">
      <w:pPr>
        <w:tabs>
          <w:tab w:val="left" w:pos="1905"/>
        </w:tabs>
      </w:pPr>
    </w:p>
    <w:p w:rsidR="00152C59" w:rsidRDefault="00152C59" w:rsidP="00152C59">
      <w:pPr>
        <w:tabs>
          <w:tab w:val="left" w:pos="1905"/>
        </w:tabs>
      </w:pPr>
    </w:p>
    <w:p w:rsidR="002457C9" w:rsidRDefault="002457C9" w:rsidP="00152C59">
      <w:pPr>
        <w:tabs>
          <w:tab w:val="left" w:pos="1905"/>
        </w:tabs>
      </w:pPr>
    </w:p>
    <w:p w:rsidR="002457C9" w:rsidRDefault="002457C9" w:rsidP="00152C59">
      <w:pPr>
        <w:tabs>
          <w:tab w:val="left" w:pos="1905"/>
        </w:tabs>
      </w:pPr>
    </w:p>
    <w:p w:rsidR="002457C9" w:rsidRDefault="002457C9" w:rsidP="00152C59">
      <w:pPr>
        <w:tabs>
          <w:tab w:val="left" w:pos="1905"/>
        </w:tabs>
      </w:pPr>
    </w:p>
    <w:p w:rsidR="002457C9" w:rsidRDefault="002457C9" w:rsidP="00152C59">
      <w:pPr>
        <w:tabs>
          <w:tab w:val="left" w:pos="1905"/>
        </w:tabs>
      </w:pPr>
    </w:p>
    <w:p w:rsidR="002457C9" w:rsidRDefault="002457C9" w:rsidP="00152C59">
      <w:pPr>
        <w:tabs>
          <w:tab w:val="left" w:pos="1905"/>
        </w:tabs>
      </w:pPr>
    </w:p>
    <w:p w:rsidR="002457C9" w:rsidRDefault="002457C9" w:rsidP="00152C59">
      <w:pPr>
        <w:tabs>
          <w:tab w:val="left" w:pos="1905"/>
        </w:tabs>
      </w:pPr>
    </w:p>
    <w:p w:rsidR="002457C9" w:rsidRDefault="002457C9" w:rsidP="00152C59">
      <w:pPr>
        <w:tabs>
          <w:tab w:val="left" w:pos="1905"/>
        </w:tabs>
      </w:pPr>
    </w:p>
    <w:p w:rsidR="002457C9" w:rsidRPr="00867932" w:rsidRDefault="002457C9" w:rsidP="00152C59">
      <w:pPr>
        <w:tabs>
          <w:tab w:val="left" w:pos="1905"/>
        </w:tabs>
      </w:pPr>
      <w:r>
        <w:rPr>
          <w:noProof/>
          <w:lang w:eastAsia="en-US"/>
        </w:rPr>
        <w:drawing>
          <wp:inline distT="0" distB="0" distL="0" distR="0" wp14:anchorId="1273784A" wp14:editId="29B35D04">
            <wp:extent cx="580072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7C9" w:rsidRPr="00867932">
      <w:headerReference w:type="default" r:id="rId17"/>
      <w:footerReference w:type="default" r:id="rId18"/>
      <w:pgSz w:w="12240" w:h="15840" w:code="1"/>
      <w:pgMar w:top="2520" w:right="1512" w:bottom="1800" w:left="1512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5C3" w:rsidRDefault="000375C3">
      <w:pPr>
        <w:spacing w:after="0" w:line="240" w:lineRule="auto"/>
      </w:pPr>
      <w:r>
        <w:separator/>
      </w:r>
    </w:p>
  </w:endnote>
  <w:endnote w:type="continuationSeparator" w:id="0">
    <w:p w:rsidR="000375C3" w:rsidRDefault="00037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Pr="00D42C5C" w:rsidRDefault="00502667" w:rsidP="00D42C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5C3" w:rsidRDefault="000375C3">
      <w:pPr>
        <w:spacing w:after="0" w:line="240" w:lineRule="auto"/>
      </w:pPr>
      <w:r>
        <w:separator/>
      </w:r>
    </w:p>
  </w:footnote>
  <w:footnote w:type="continuationSeparator" w:id="0">
    <w:p w:rsidR="000375C3" w:rsidRDefault="00037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32" w:rsidRPr="00827977" w:rsidRDefault="00867932" w:rsidP="00DF033D">
    <w:pPr>
      <w:pStyle w:val="HeaderShaded"/>
      <w:tabs>
        <w:tab w:val="left" w:pos="5670"/>
      </w:tabs>
      <w:rPr>
        <w:sz w:val="56"/>
        <w:szCs w:val="56"/>
      </w:rPr>
    </w:pPr>
    <w:r w:rsidRPr="00827977">
      <w:rPr>
        <w:sz w:val="56"/>
        <w:szCs w:val="56"/>
      </w:rPr>
      <w:t>Table of Contents</w:t>
    </w:r>
    <w:r>
      <w:rPr>
        <w:sz w:val="56"/>
        <w:szCs w:val="56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32" w:rsidRPr="00BE58A4" w:rsidRDefault="00867932" w:rsidP="0080298E">
    <w:pPr>
      <w:pStyle w:val="HeaderShaded"/>
      <w:rPr>
        <w:sz w:val="52"/>
        <w:szCs w:val="52"/>
      </w:rPr>
    </w:pPr>
    <w:r>
      <w:rPr>
        <w:sz w:val="52"/>
        <w:szCs w:val="52"/>
      </w:rPr>
      <w:t>Planning and requerments analysis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32" w:rsidRPr="00867932" w:rsidRDefault="00867932" w:rsidP="0086793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Pr="00BE58A4" w:rsidRDefault="00BE58A4" w:rsidP="00D42C5C">
    <w:pPr>
      <w:pStyle w:val="HeaderShaded"/>
      <w:rPr>
        <w:sz w:val="52"/>
        <w:szCs w:val="52"/>
      </w:rPr>
    </w:pPr>
    <w:r w:rsidRPr="00BE58A4">
      <w:rPr>
        <w:sz w:val="52"/>
        <w:szCs w:val="52"/>
      </w:rPr>
      <w:t>Designing the Product Architecture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6E09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2862C18"/>
    <w:multiLevelType w:val="hybridMultilevel"/>
    <w:tmpl w:val="C054EAF2"/>
    <w:lvl w:ilvl="0" w:tplc="89643A8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EEE2128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6" w15:restartNumberingAfterBreak="0">
    <w:nsid w:val="4C022E7F"/>
    <w:multiLevelType w:val="hybridMultilevel"/>
    <w:tmpl w:val="BC3499E2"/>
    <w:lvl w:ilvl="0" w:tplc="89643A8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7"/>
  </w:num>
  <w:num w:numId="17">
    <w:abstractNumId w:val="11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F8"/>
    <w:rsid w:val="00034190"/>
    <w:rsid w:val="000375C3"/>
    <w:rsid w:val="00152C59"/>
    <w:rsid w:val="00175E0E"/>
    <w:rsid w:val="002457C9"/>
    <w:rsid w:val="003C02F8"/>
    <w:rsid w:val="00502667"/>
    <w:rsid w:val="00512E20"/>
    <w:rsid w:val="0080298E"/>
    <w:rsid w:val="00827977"/>
    <w:rsid w:val="00867932"/>
    <w:rsid w:val="008A6DF2"/>
    <w:rsid w:val="00BE58A4"/>
    <w:rsid w:val="00D42C5C"/>
    <w:rsid w:val="00DF033D"/>
    <w:rsid w:val="00EE1835"/>
    <w:rsid w:val="00F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C52B7D-ADA3-4133-ACBE-4BC27891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 w:qFormat="1"/>
    <w:lsdException w:name="List Number 4" w:semiHidden="1" w:uiPriority="18" w:unhideWhenUsed="1"/>
    <w:lsdException w:name="List Number 5" w:semiHidden="1" w:uiPriority="18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noProof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pPr>
      <w:spacing w:after="40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ud\AppData\Roaming\Microsoft\Templates\Annual%20report%20with%20cover%20photo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E272CF11294ACD8567477A753CC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6A806-0D34-42F4-A8FC-EA5E9B1A6CB3}"/>
      </w:docPartPr>
      <w:docPartBody>
        <w:p w:rsidR="00000000" w:rsidRDefault="00BA467C">
          <w:pPr>
            <w:pStyle w:val="DEE272CF11294ACD8567477A753CC659"/>
          </w:pPr>
          <w:r>
            <w:t>Annual</w:t>
          </w:r>
          <w:r>
            <w:br/>
            <w:t>Report</w:t>
          </w:r>
        </w:p>
      </w:docPartBody>
    </w:docPart>
    <w:docPart>
      <w:docPartPr>
        <w:name w:val="C39D38A5A59D4B57A99B131053525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58CEB-6193-4BDF-B861-C54B3375B1A4}"/>
      </w:docPartPr>
      <w:docPartBody>
        <w:p w:rsidR="00000000" w:rsidRDefault="00BA467C">
          <w:pPr>
            <w:pStyle w:val="C39D38A5A59D4B57A99B1310535250C3"/>
          </w:pPr>
          <w:r>
            <w:t xml:space="preserve">[You can add an abstract or other key </w:t>
          </w:r>
          <w:r>
            <w:t>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7C"/>
    <w:rsid w:val="00BA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1228543FB145E9B266D2A9C7FF1F16">
    <w:name w:val="271228543FB145E9B266D2A9C7FF1F16"/>
  </w:style>
  <w:style w:type="paragraph" w:customStyle="1" w:styleId="06D57A5560E54B228140150BCA8549A2">
    <w:name w:val="06D57A5560E54B228140150BCA8549A2"/>
  </w:style>
  <w:style w:type="paragraph" w:customStyle="1" w:styleId="C4BAA7A418334ABE885DB2E963485D33">
    <w:name w:val="C4BAA7A418334ABE885DB2E963485D33"/>
  </w:style>
  <w:style w:type="paragraph" w:customStyle="1" w:styleId="6B489F51352143F690870DDF3E1CF65B">
    <w:name w:val="6B489F51352143F690870DDF3E1CF65B"/>
  </w:style>
  <w:style w:type="paragraph" w:customStyle="1" w:styleId="299BEA9EBFA3420A99ED8432AB63104A">
    <w:name w:val="299BEA9EBFA3420A99ED8432AB63104A"/>
  </w:style>
  <w:style w:type="paragraph" w:customStyle="1" w:styleId="A65FD8208929499197C968BFDE620EC1">
    <w:name w:val="A65FD8208929499197C968BFDE620EC1"/>
  </w:style>
  <w:style w:type="paragraph" w:customStyle="1" w:styleId="18629B3D0773461B855B6E82FC2184DF">
    <w:name w:val="18629B3D0773461B855B6E82FC2184DF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19AC21314E35482B8CF5696144B4BFC8">
    <w:name w:val="19AC21314E35482B8CF5696144B4BFC8"/>
  </w:style>
  <w:style w:type="paragraph" w:customStyle="1" w:styleId="7031420932F348E390E1D1632D8AACBA">
    <w:name w:val="7031420932F348E390E1D1632D8AACBA"/>
  </w:style>
  <w:style w:type="paragraph" w:customStyle="1" w:styleId="1EF53268DE3C42DE86D7362536451961">
    <w:name w:val="1EF53268DE3C42DE86D7362536451961"/>
  </w:style>
  <w:style w:type="paragraph" w:customStyle="1" w:styleId="6D53C710A4064F2AA5F7400ACE9C0691">
    <w:name w:val="6D53C710A4064F2AA5F7400ACE9C0691"/>
  </w:style>
  <w:style w:type="paragraph" w:customStyle="1" w:styleId="E5D93354E7D847A6A72F4E63D93B97FE">
    <w:name w:val="E5D93354E7D847A6A72F4E63D93B97FE"/>
  </w:style>
  <w:style w:type="paragraph" w:customStyle="1" w:styleId="CA11B1D258564E908CF8FC4AFA13C915">
    <w:name w:val="CA11B1D258564E908CF8FC4AFA13C915"/>
  </w:style>
  <w:style w:type="paragraph" w:customStyle="1" w:styleId="27343F9211E54AD594F3EBB415E05C24">
    <w:name w:val="27343F9211E54AD594F3EBB415E05C24"/>
  </w:style>
  <w:style w:type="paragraph" w:customStyle="1" w:styleId="07CF2B55EE0F48DBA762384C2956C683">
    <w:name w:val="07CF2B55EE0F48DBA762384C2956C683"/>
  </w:style>
  <w:style w:type="paragraph" w:customStyle="1" w:styleId="F2FE308239EE4CB88144DAA7922303E0">
    <w:name w:val="F2FE308239EE4CB88144DAA7922303E0"/>
  </w:style>
  <w:style w:type="paragraph" w:customStyle="1" w:styleId="C9444E23222A461A80BFE0400346FBA7">
    <w:name w:val="C9444E23222A461A80BFE0400346FBA7"/>
  </w:style>
  <w:style w:type="paragraph" w:customStyle="1" w:styleId="512046D7889C457E8D6212792C24802D">
    <w:name w:val="512046D7889C457E8D6212792C24802D"/>
  </w:style>
  <w:style w:type="paragraph" w:customStyle="1" w:styleId="45AD9A71D2EC4B50A8C7919B5E32434F">
    <w:name w:val="45AD9A71D2EC4B50A8C7919B5E32434F"/>
  </w:style>
  <w:style w:type="paragraph" w:customStyle="1" w:styleId="E35C23EF50CE43F1B733A638523291B9">
    <w:name w:val="E35C23EF50CE43F1B733A638523291B9"/>
  </w:style>
  <w:style w:type="paragraph" w:customStyle="1" w:styleId="113989201918489695D3BE3CBA4E9DA3">
    <w:name w:val="113989201918489695D3BE3CBA4E9DA3"/>
  </w:style>
  <w:style w:type="paragraph" w:customStyle="1" w:styleId="65E02DE42F8049EB9B4F620B62FD7442">
    <w:name w:val="65E02DE42F8049EB9B4F620B62FD7442"/>
  </w:style>
  <w:style w:type="paragraph" w:customStyle="1" w:styleId="DB0101C30C884026B726BACBE6773800">
    <w:name w:val="DB0101C30C884026B726BACBE6773800"/>
  </w:style>
  <w:style w:type="paragraph" w:customStyle="1" w:styleId="944BCCF32E8D472FA07E6EF3D4047A03">
    <w:name w:val="944BCCF32E8D472FA07E6EF3D4047A03"/>
  </w:style>
  <w:style w:type="paragraph" w:customStyle="1" w:styleId="DEE272CF11294ACD8567477A753CC659">
    <w:name w:val="DEE272CF11294ACD8567477A753CC659"/>
  </w:style>
  <w:style w:type="paragraph" w:customStyle="1" w:styleId="4404B58BDD6C48A4AF4C0FA6AC5C22F4">
    <w:name w:val="4404B58BDD6C48A4AF4C0FA6AC5C22F4"/>
  </w:style>
  <w:style w:type="paragraph" w:customStyle="1" w:styleId="C39D38A5A59D4B57A99B1310535250C3">
    <w:name w:val="C39D38A5A59D4B57A99B131053525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Mini-Social Network Project Specification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6EB362-A286-404E-BCEA-D2BC0A8D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with cover photo (Timeless design).dotx</Template>
  <TotalTime>1151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specifications</vt:lpstr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specifications</dc:title>
  <dc:creator>mahmoud hanora</dc:creator>
  <cp:keywords/>
  <cp:lastModifiedBy>mahmoud hanora</cp:lastModifiedBy>
  <cp:revision>3</cp:revision>
  <cp:lastPrinted>2017-04-22T00:28:00Z</cp:lastPrinted>
  <dcterms:created xsi:type="dcterms:W3CDTF">2017-04-21T13:48:00Z</dcterms:created>
  <dcterms:modified xsi:type="dcterms:W3CDTF">2017-04-22T08:59:00Z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